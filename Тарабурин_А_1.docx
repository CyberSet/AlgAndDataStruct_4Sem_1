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51FAD">
        <w:rPr>
          <w:b/>
          <w:sz w:val="28"/>
          <w:szCs w:val="28"/>
        </w:rPr>
        <w:t>Ассоциативный массив</w:t>
      </w:r>
      <w:r w:rsidRPr="00BA5D27">
        <w:rPr>
          <w:b/>
          <w:sz w:val="28"/>
          <w:szCs w:val="28"/>
        </w:rPr>
        <w:t>»</w:t>
      </w: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C51FAD" w:rsidRPr="000F330D" w:rsidRDefault="00C51FAD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C51FAD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671E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71E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71E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21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671E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6F70F7">
              <w:rPr>
                <w:noProof/>
                <w:webHidden/>
              </w:rPr>
              <w:t>22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5082721"/>
      <w:r>
        <w:lastRenderedPageBreak/>
        <w:t>Постановка задачи и описание реализуемого класса и методов</w:t>
      </w:r>
      <w:bookmarkEnd w:id="0"/>
    </w:p>
    <w:p w:rsidR="00C51FAD" w:rsidRDefault="00C51FAD" w:rsidP="00C51FAD">
      <w:r>
        <w:t xml:space="preserve">Реализовать </w:t>
      </w:r>
      <w:r w:rsidRPr="00C51FAD">
        <w:t>шаблонный</w:t>
      </w:r>
      <w:r>
        <w:t xml:space="preserve"> ассоциативный массив (</w:t>
      </w:r>
      <w:proofErr w:type="spellStart"/>
      <w:r>
        <w:t>map</w:t>
      </w:r>
      <w:proofErr w:type="spellEnd"/>
      <w:r>
        <w:t>) на основе красно-черного дерева.</w:t>
      </w:r>
    </w:p>
    <w:p w:rsidR="00525E9F" w:rsidRPr="00C51FAD" w:rsidRDefault="00525E9F" w:rsidP="00525E9F">
      <w:pPr>
        <w:jc w:val="both"/>
      </w:pPr>
      <w:r>
        <w:rPr>
          <w:lang w:val="en-US"/>
        </w:rPr>
        <w:t>Class</w:t>
      </w:r>
      <w:r w:rsidRPr="00C51FAD">
        <w:t xml:space="preserve"> </w:t>
      </w:r>
      <w:proofErr w:type="spellStart"/>
      <w:r>
        <w:rPr>
          <w:lang w:val="en-US"/>
        </w:rPr>
        <w:t>elem</w:t>
      </w:r>
      <w:proofErr w:type="spellEnd"/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0B02" wp14:editId="7CD2C98A">
            <wp:extent cx="40671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9F" w:rsidRDefault="00525E9F" w:rsidP="00525E9F">
      <w:pPr>
        <w:rPr>
          <w:lang w:val="en-US"/>
        </w:rPr>
      </w:pPr>
      <w:r>
        <w:rPr>
          <w:lang w:val="en-US"/>
        </w:rPr>
        <w:t>Class list</w:t>
      </w:r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6A427" wp14:editId="5D1D1943">
            <wp:extent cx="42386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Default="00C51FAD" w:rsidP="00C51FAD">
      <w:r>
        <w:rPr>
          <w:lang w:val="en-US"/>
        </w:rPr>
        <w:t>Class node</w:t>
      </w:r>
    </w:p>
    <w:p w:rsidR="00D55C12" w:rsidRDefault="00D55C12" w:rsidP="00D55C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EAE6B1" wp14:editId="3AFA197F">
            <wp:extent cx="48577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2" w:rsidRDefault="00D55C12" w:rsidP="00D55C12">
      <w:pPr>
        <w:rPr>
          <w:lang w:val="en-US"/>
        </w:rPr>
      </w:pPr>
      <w:r>
        <w:rPr>
          <w:lang w:val="en-US"/>
        </w:rPr>
        <w:t>Class map</w:t>
      </w:r>
    </w:p>
    <w:p w:rsidR="00D55C12" w:rsidRPr="00183923" w:rsidRDefault="00D55C12" w:rsidP="00183923">
      <w:pPr>
        <w:jc w:val="center"/>
      </w:pPr>
      <w:r>
        <w:rPr>
          <w:noProof/>
          <w:lang w:eastAsia="ru-RU"/>
        </w:rPr>
        <w:drawing>
          <wp:inline distT="0" distB="0" distL="0" distR="0" wp14:anchorId="2D7C6EB5" wp14:editId="53245304">
            <wp:extent cx="311467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lastRenderedPageBreak/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</w:t>
            </w:r>
            <w:r w:rsidRPr="00D621BD">
              <w:rPr>
                <w:rFonts w:eastAsiaTheme="majorEastAsia"/>
                <w:lang w:val="en-US"/>
              </w:rPr>
              <w:t>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6F70F7">
        <w:tc>
          <w:tcPr>
            <w:tcW w:w="3114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push_front</w:t>
            </w:r>
            <w:proofErr w:type="spellEnd"/>
            <w:r>
              <w:rPr>
                <w:rFonts w:eastAsiaTheme="majorEastAsia"/>
                <w:lang w:val="en-US"/>
              </w:rPr>
              <w:t>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D621BD" w:rsidTr="00183923">
        <w:tc>
          <w:tcPr>
            <w:tcW w:w="9606" w:type="dxa"/>
            <w:gridSpan w:val="3"/>
            <w:vAlign w:val="center"/>
          </w:tcPr>
          <w:p w:rsidR="00183923" w:rsidRPr="00183923" w:rsidRDefault="00183923" w:rsidP="00183923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 w:rsidRPr="00183923">
              <w:rPr>
                <w:rFonts w:eastAsiaTheme="majorEastAsia"/>
                <w:b/>
                <w:lang w:val="en-US"/>
              </w:rPr>
              <w:t>map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Pr="00D621BD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leftRotation</w:t>
            </w:r>
            <w:proofErr w:type="spellEnd"/>
            <w:r>
              <w:rPr>
                <w:rFonts w:eastAsiaTheme="majorEastAsia"/>
                <w:lang w:val="en-US"/>
              </w:rPr>
              <w:t>(node*x)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Левый поворот узла в выбранном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D621BD" w:rsidTr="006F70F7">
        <w:tc>
          <w:tcPr>
            <w:tcW w:w="3114" w:type="dxa"/>
          </w:tcPr>
          <w:p w:rsidR="00183923" w:rsidRDefault="00183923" w:rsidP="00183923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rightRotation</w:t>
            </w:r>
            <w:proofErr w:type="spellEnd"/>
            <w:r>
              <w:rPr>
                <w:rFonts w:eastAsiaTheme="majorEastAsia"/>
                <w:lang w:val="en-US"/>
              </w:rPr>
              <w:t>(node*x)</w:t>
            </w:r>
          </w:p>
        </w:tc>
        <w:tc>
          <w:tcPr>
            <w:tcW w:w="5101" w:type="dxa"/>
          </w:tcPr>
          <w:p w:rsidR="00183923" w:rsidRDefault="00183923" w:rsidP="00503E3E">
            <w:pPr>
              <w:ind w:firstLine="37"/>
            </w:pPr>
            <w:r>
              <w:t>Правый поворот узла в выбранном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r w:rsidRPr="00183923">
              <w:rPr>
                <w:rFonts w:eastAsiaTheme="majorEastAsia"/>
                <w:lang w:val="en-US"/>
              </w:rPr>
              <w:t xml:space="preserve">T1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node_key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, T2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node_value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Вставка узла с выбранными ключом и значением в красно-черное дерево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insFixup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(node&lt;T1, T2&gt;* </w:t>
            </w:r>
            <w:proofErr w:type="spellStart"/>
            <w:r w:rsidRPr="00183923">
              <w:rPr>
                <w:rFonts w:eastAsiaTheme="majorEastAsia"/>
                <w:lang w:val="en-US"/>
              </w:rPr>
              <w:t>newNode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Восстановление свойств красно-черного дерево после вставки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remove(T1 </w:t>
            </w:r>
            <w:proofErr w:type="spellStart"/>
            <w:r w:rsidRPr="00183923">
              <w:rPr>
                <w:rFonts w:eastAsiaTheme="majorEastAsia"/>
                <w:lang w:val="en-US"/>
              </w:rPr>
              <w:t>remove_key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183923">
            <w:pPr>
              <w:ind w:firstLine="37"/>
            </w:pPr>
            <w:r>
              <w:t>Удаление узла с выбранным ключом из красно-черного дерева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void transplant(node&lt;T1, T2&gt;* u, node&lt;T1, T2&gt;* v)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Подпрограмма удаления</w:t>
            </w:r>
          </w:p>
        </w:tc>
        <w:tc>
          <w:tcPr>
            <w:tcW w:w="1391" w:type="dxa"/>
          </w:tcPr>
          <w:p w:rsidR="00183923" w:rsidRPr="00183923" w:rsidRDefault="00183923" w:rsidP="00183923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183923">
              <w:rPr>
                <w:rFonts w:eastAsiaTheme="majorEastAsia"/>
                <w:lang w:val="en-US"/>
              </w:rPr>
              <w:t>delFixup</w:t>
            </w:r>
            <w:proofErr w:type="spellEnd"/>
            <w:r w:rsidRPr="00183923">
              <w:rPr>
                <w:rFonts w:eastAsiaTheme="majorEastAsia"/>
                <w:lang w:val="en-US"/>
              </w:rPr>
              <w:t xml:space="preserve">(node&lt;T1, T2&gt;* </w:t>
            </w:r>
            <w:proofErr w:type="spellStart"/>
            <w:r w:rsidRPr="00183923">
              <w:rPr>
                <w:rFonts w:eastAsiaTheme="majorEastAsia"/>
                <w:lang w:val="en-US"/>
              </w:rPr>
              <w:t>removeNode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Восстановление свойств красно-черного дерево после удаления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node&lt;T1, T2&gt;* minimum(node&lt;T1, T2&gt;* x)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Нахождение минимального узла в дереве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 xml:space="preserve">node&lt;T1, T2&gt;* find(T1 </w:t>
            </w:r>
            <w:proofErr w:type="spellStart"/>
            <w:r w:rsidRPr="00183923">
              <w:rPr>
                <w:rFonts w:eastAsiaTheme="majorEastAsia"/>
                <w:lang w:val="en-US"/>
              </w:rPr>
              <w:t>node_key</w:t>
            </w:r>
            <w:proofErr w:type="spellEnd"/>
            <w:r w:rsidRPr="00183923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Поиск узла по ключу</w:t>
            </w:r>
          </w:p>
        </w:tc>
        <w:tc>
          <w:tcPr>
            <w:tcW w:w="1391" w:type="dxa"/>
          </w:tcPr>
          <w:p w:rsidR="00183923" w:rsidRPr="00183923" w:rsidRDefault="00183923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</w:t>
            </w:r>
            <w:r w:rsidR="006F70F7">
              <w:rPr>
                <w:rFonts w:eastAsiaTheme="majorEastAsia"/>
                <w:lang w:val="en-US"/>
              </w:rPr>
              <w:t>(</w:t>
            </w:r>
            <w:proofErr w:type="spellStart"/>
            <w:r w:rsidR="006F70F7">
              <w:rPr>
                <w:rFonts w:eastAsiaTheme="majorEastAsia"/>
                <w:lang w:val="en-US"/>
              </w:rPr>
              <w:t>lgn</w:t>
            </w:r>
            <w:proofErr w:type="spellEnd"/>
            <w:r w:rsidR="006F70F7">
              <w:rPr>
                <w:rFonts w:eastAsiaTheme="majorEastAsia"/>
                <w:lang w:val="en-US"/>
              </w:rPr>
              <w:t>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  <w:lang w:val="en-US"/>
              </w:rPr>
            </w:pPr>
            <w:r w:rsidRPr="00183923">
              <w:rPr>
                <w:rFonts w:eastAsiaTheme="majorEastAsia"/>
                <w:lang w:val="en-US"/>
              </w:rPr>
              <w:t>void print()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Вывод данных о дереве в консоль</w:t>
            </w:r>
          </w:p>
        </w:tc>
        <w:tc>
          <w:tcPr>
            <w:tcW w:w="1391" w:type="dxa"/>
          </w:tcPr>
          <w:p w:rsidR="00183923" w:rsidRPr="006F70F7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183923" w:rsidP="005E194D">
            <w:pPr>
              <w:ind w:firstLine="0"/>
              <w:rPr>
                <w:rFonts w:eastAsiaTheme="majorEastAsia"/>
              </w:rPr>
            </w:pPr>
            <w:proofErr w:type="spellStart"/>
            <w:r w:rsidRPr="00183923">
              <w:rPr>
                <w:rFonts w:eastAsiaTheme="majorEastAsia"/>
              </w:rPr>
              <w:t>void</w:t>
            </w:r>
            <w:proofErr w:type="spellEnd"/>
            <w:r w:rsidRPr="00183923">
              <w:rPr>
                <w:rFonts w:eastAsiaTheme="majorEastAsia"/>
              </w:rPr>
              <w:t xml:space="preserve"> </w:t>
            </w:r>
            <w:proofErr w:type="spellStart"/>
            <w:r w:rsidRPr="00183923">
              <w:rPr>
                <w:rFonts w:eastAsiaTheme="majorEastAsia"/>
              </w:rPr>
              <w:t>clear</w:t>
            </w:r>
            <w:proofErr w:type="spellEnd"/>
            <w:r w:rsidRPr="00183923">
              <w:rPr>
                <w:rFonts w:eastAsiaTheme="majorEastAsia"/>
              </w:rPr>
              <w:t>()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Очистка дерева</w:t>
            </w:r>
          </w:p>
        </w:tc>
        <w:tc>
          <w:tcPr>
            <w:tcW w:w="1391" w:type="dxa"/>
          </w:tcPr>
          <w:p w:rsidR="00183923" w:rsidRPr="006F70F7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F045B6" w:rsidP="005E194D">
            <w:pPr>
              <w:ind w:firstLine="0"/>
              <w:rPr>
                <w:rFonts w:eastAsiaTheme="majorEastAsia"/>
                <w:lang w:val="en-US"/>
              </w:rPr>
            </w:pPr>
            <w:r w:rsidRPr="00F045B6">
              <w:rPr>
                <w:rFonts w:eastAsiaTheme="majorEastAsia"/>
                <w:lang w:val="en-US"/>
              </w:rPr>
              <w:t xml:space="preserve">list&lt;T1&gt;* </w:t>
            </w:r>
            <w:proofErr w:type="spellStart"/>
            <w:r w:rsidRPr="00F045B6">
              <w:rPr>
                <w:rFonts w:eastAsiaTheme="majorEastAsia"/>
                <w:lang w:val="en-US"/>
              </w:rPr>
              <w:t>get_keys</w:t>
            </w:r>
            <w:proofErr w:type="spellEnd"/>
            <w:r w:rsidRPr="00F045B6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Получение списка ключей дерева</w:t>
            </w:r>
          </w:p>
        </w:tc>
        <w:tc>
          <w:tcPr>
            <w:tcW w:w="1391" w:type="dxa"/>
          </w:tcPr>
          <w:p w:rsidR="00183923" w:rsidRPr="00183923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183923" w:rsidRPr="00183923" w:rsidTr="006F70F7">
        <w:tc>
          <w:tcPr>
            <w:tcW w:w="3114" w:type="dxa"/>
          </w:tcPr>
          <w:p w:rsidR="00183923" w:rsidRPr="00183923" w:rsidRDefault="00F045B6" w:rsidP="005E194D">
            <w:pPr>
              <w:ind w:firstLine="0"/>
              <w:rPr>
                <w:rFonts w:eastAsiaTheme="majorEastAsia"/>
                <w:lang w:val="en-US"/>
              </w:rPr>
            </w:pPr>
            <w:r w:rsidRPr="00F045B6">
              <w:rPr>
                <w:rFonts w:eastAsiaTheme="majorEastAsia"/>
                <w:lang w:val="en-US"/>
              </w:rPr>
              <w:t>list&lt;T2&gt;* get_values()</w:t>
            </w:r>
            <w:bookmarkStart w:id="1" w:name="_GoBack"/>
            <w:bookmarkEnd w:id="1"/>
          </w:p>
        </w:tc>
        <w:tc>
          <w:tcPr>
            <w:tcW w:w="5101" w:type="dxa"/>
          </w:tcPr>
          <w:p w:rsidR="00183923" w:rsidRPr="00183923" w:rsidRDefault="00183923" w:rsidP="00503E3E">
            <w:pPr>
              <w:ind w:firstLine="37"/>
            </w:pPr>
            <w:r>
              <w:t>Получение списка значений дерева</w:t>
            </w:r>
          </w:p>
        </w:tc>
        <w:tc>
          <w:tcPr>
            <w:tcW w:w="1391" w:type="dxa"/>
          </w:tcPr>
          <w:p w:rsidR="00183923" w:rsidRPr="00183923" w:rsidRDefault="006F70F7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</w:tbl>
    <w:p w:rsidR="00525E9F" w:rsidRDefault="00D01C43" w:rsidP="00D01C43">
      <w:pPr>
        <w:pStyle w:val="1"/>
      </w:pPr>
      <w:bookmarkStart w:id="2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1C43" w:rsidTr="00503E3E">
        <w:tc>
          <w:tcPr>
            <w:tcW w:w="226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08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082" w:type="dxa"/>
          </w:tcPr>
          <w:p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PushBackTest1</w:t>
            </w:r>
          </w:p>
        </w:tc>
        <w:tc>
          <w:tcPr>
            <w:tcW w:w="7082" w:type="dxa"/>
          </w:tcPr>
          <w:p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PushBackTest2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PushFrontTest1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PopBackTest1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вторую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посл.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InsertTest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5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503E3E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AtTest</w:t>
            </w:r>
            <w:proofErr w:type="spellEnd"/>
            <w:r w:rsidR="00503E3E">
              <w:t>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503E3E" w:rsidTr="00503E3E">
        <w:tc>
          <w:tcPr>
            <w:tcW w:w="2263" w:type="dxa"/>
          </w:tcPr>
          <w:p w:rsidR="00503E3E" w:rsidRPr="00503E3E" w:rsidRDefault="00503E3E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AtTest2</w:t>
            </w:r>
          </w:p>
        </w:tc>
        <w:tc>
          <w:tcPr>
            <w:tcW w:w="7082" w:type="dxa"/>
          </w:tcPr>
          <w:p w:rsidR="00503E3E" w:rsidRPr="00503E3E" w:rsidRDefault="00503E3E" w:rsidP="009604CC">
            <w:pPr>
              <w:ind w:firstLine="0"/>
            </w:pPr>
            <w:r>
              <w:t>Проверка получения элемента с первым индексом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посл.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D02B94" w:rsidP="00D02B94">
            <w:pPr>
              <w:ind w:firstLine="0"/>
            </w:pPr>
            <w:r>
              <w:t>Проверка удаления элемента из середины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RemoveTest5</w:t>
            </w:r>
          </w:p>
        </w:tc>
        <w:tc>
          <w:tcPr>
            <w:tcW w:w="7082" w:type="dxa"/>
          </w:tcPr>
          <w:p w:rsidR="009604CC" w:rsidRDefault="009604CC" w:rsidP="00D02B94">
            <w:pPr>
              <w:ind w:firstLine="0"/>
            </w:pPr>
            <w:r>
              <w:t xml:space="preserve">Проверка </w:t>
            </w:r>
            <w:r w:rsidR="00D02B94">
              <w:t>удаления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GetSizeTest1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GetSizeTest2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 на такое же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двойной замены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IsEmpty1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IsEmpty2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  <w:tr w:rsidR="006F70F7" w:rsidTr="002B622C">
        <w:tc>
          <w:tcPr>
            <w:tcW w:w="9345" w:type="dxa"/>
            <w:gridSpan w:val="2"/>
          </w:tcPr>
          <w:p w:rsidR="006F70F7" w:rsidRPr="006F70F7" w:rsidRDefault="006F70F7" w:rsidP="006F70F7">
            <w:pPr>
              <w:ind w:firstLine="0"/>
              <w:jc w:val="center"/>
              <w:rPr>
                <w:b/>
                <w:lang w:val="en-US"/>
              </w:rPr>
            </w:pPr>
            <w:r w:rsidRPr="006F70F7">
              <w:rPr>
                <w:b/>
                <w:lang w:val="en-US"/>
              </w:rPr>
              <w:t>map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корректной очистки текста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инициализации дерева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поиска по ключу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вставки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LeftRotationTest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левого поворота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RightRotationTest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правого поворота</w:t>
            </w:r>
          </w:p>
        </w:tc>
      </w:tr>
      <w:tr w:rsidR="006F70F7" w:rsidTr="00503E3E">
        <w:tc>
          <w:tcPr>
            <w:tcW w:w="2263" w:type="dxa"/>
          </w:tcPr>
          <w:p w:rsidR="006F70F7" w:rsidRDefault="006F70F7" w:rsidP="006F70F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</w:p>
        </w:tc>
        <w:tc>
          <w:tcPr>
            <w:tcW w:w="7082" w:type="dxa"/>
          </w:tcPr>
          <w:p w:rsidR="006F70F7" w:rsidRDefault="006F70F7" w:rsidP="00D02B94">
            <w:pPr>
              <w:ind w:firstLine="0"/>
            </w:pPr>
            <w:r>
              <w:t>Проверка удаления</w:t>
            </w:r>
          </w:p>
        </w:tc>
      </w:tr>
    </w:tbl>
    <w:p w:rsidR="00D01C43" w:rsidRDefault="00D02B94" w:rsidP="00D02B94">
      <w:pPr>
        <w:pStyle w:val="1"/>
      </w:pPr>
      <w:bookmarkStart w:id="3" w:name="_Toc55082723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#pragma once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&gt;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#define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next;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next;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class list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begin, *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size;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size = 0;}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clear();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new element to end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end-&gt;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//Adding new element to begin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of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(begin);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last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!= end)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first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element to any position in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&lt;=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-- &gt; 1)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at(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 - 1)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-- &gt;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size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size;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//Output elements from list to console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++)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 &lt;&lt; " 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elements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while (size)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//Replacing element by index with new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//Checking list for filling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0) return true; // 1 - Empty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return false;</w:t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// 0 - Filled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another list to front of this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list *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++) 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insert(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-&gt;at(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503E3E" w:rsidP="00503E3E">
            <w:pPr>
              <w:ind w:firstLine="0"/>
              <w:rPr>
                <w:sz w:val="16"/>
                <w:szCs w:val="16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setlocale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LC_ALL,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rus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map&lt;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 test;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list&lt;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&gt;* keys = new list&lt;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list&lt;string&gt;* values = new list&lt;string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node&lt;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string&gt;* temp = new node&lt;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(4,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apr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(5, "may");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(6,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jun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(7,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jul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(8,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aug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(9,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sep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(10,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oct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nov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dec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print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values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keys-&gt;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values-&gt;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test.clear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D02B94" w:rsidRDefault="00F045B6" w:rsidP="00F045B6">
            <w:pPr>
              <w:ind w:firstLine="0"/>
            </w:pPr>
            <w:r w:rsidRPr="00F045B6">
              <w:rPr>
                <w:sz w:val="16"/>
                <w:szCs w:val="16"/>
                <w:lang w:val="en-US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//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mapUnitTest</w:t>
            </w:r>
            <w:proofErr w:type="spellEnd"/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mapUnitTest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public: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map&lt;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 test;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list&lt;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&gt; *keys = new list&lt;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&gt;;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CreateTest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  <w:r w:rsidRPr="00F045B6">
              <w:rPr>
                <w:sz w:val="16"/>
                <w:szCs w:val="16"/>
                <w:lang w:val="en-US"/>
              </w:rPr>
              <w:tab/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 == 0);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InsertTest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(keys-&gt;at(0) == 2 &amp;&amp; keys-&gt;at(1) == 1 &amp;&amp; keys-&gt;at(2) == 3);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test.leftRotation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test.getRoot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(keys-&gt;at(0) == 3 &amp;&amp; keys-&gt;at(1) == 2 &amp;&amp; keys-&gt;at(2) == 1);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test.rightRotation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test.getRoot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(keys-&gt;at(0) == 1 &amp;&amp; keys-&gt;at(1) == 2 &amp;&amp; keys-&gt;at(2) == 3);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test.remove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(keys-&gt;at(0) == 1 &amp;&amp; keys-&gt;at(1) == 3);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string&gt;* temp = new node&lt;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string&gt;;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test.find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lastRenderedPageBreak/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 ==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ClearTest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(1,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jan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(2,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feb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test.insert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(3, "mar");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test.clear</w:t>
            </w:r>
            <w:proofErr w:type="spellEnd"/>
            <w:proofErr w:type="gramEnd"/>
            <w:r w:rsidRPr="00F045B6">
              <w:rPr>
                <w:sz w:val="16"/>
                <w:szCs w:val="16"/>
                <w:lang w:val="en-US"/>
              </w:rPr>
              <w:t>();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keys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test.get_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(keys-&gt;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 == 0);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};</w:t>
            </w:r>
          </w:p>
          <w:p w:rsidR="006F70F7" w:rsidRPr="00D02B94" w:rsidRDefault="00F045B6" w:rsidP="00F045B6">
            <w:pPr>
              <w:ind w:firstLine="0"/>
              <w:rPr>
                <w:sz w:val="16"/>
                <w:szCs w:val="16"/>
              </w:rPr>
            </w:pPr>
            <w:r w:rsidRPr="00F045B6">
              <w:rPr>
                <w:sz w:val="16"/>
                <w:szCs w:val="16"/>
                <w:lang w:val="en-US"/>
              </w:rPr>
              <w:t>}</w:t>
            </w:r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4C7B9F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node.h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#pragma once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&lt;string&gt;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NODE_H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black false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#define red true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template&lt;class T1, class T2&gt;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class node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private: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T1 key;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T2 value;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parent;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bool color; // false - black, true - red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node&lt;T1, T2&gt;* left, * right;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public: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color = red;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T2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bool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 red)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key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value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T2&gt;&amp; operator= (node&lt;T1, T2&gt;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key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value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equated_node.value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node.parent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node.color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node.left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equated_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node.right</w:t>
            </w:r>
            <w:proofErr w:type="spellEnd"/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operator&gt;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operator&lt;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friend bool operator==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friend bool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operator!=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firstCompared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node&lt;T1, T2&gt;&amp;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firstCompared.key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secondCompared.key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node(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T1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key;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T2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value;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parent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parent;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left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left;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right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right;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return color;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=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node_color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changeColor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 xml:space="preserve">color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= !color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showInfo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&lt;&lt; "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Элемент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ключом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" &lt;&lt; key &lt;&lt; " и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значением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 xml:space="preserve"> " &lt;&lt; value &lt;&lt; (</w:t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 xml:space="preserve">) ? </w:t>
            </w:r>
            <w:r w:rsidRPr="006F70F7">
              <w:rPr>
                <w:sz w:val="16"/>
                <w:szCs w:val="16"/>
              </w:rPr>
              <w:t xml:space="preserve">" красного </w:t>
            </w:r>
            <w:proofErr w:type="gramStart"/>
            <w:r w:rsidRPr="006F70F7">
              <w:rPr>
                <w:sz w:val="16"/>
                <w:szCs w:val="16"/>
              </w:rPr>
              <w:t>" :</w:t>
            </w:r>
            <w:proofErr w:type="gramEnd"/>
            <w:r w:rsidRPr="006F70F7">
              <w:rPr>
                <w:sz w:val="16"/>
                <w:szCs w:val="16"/>
              </w:rPr>
              <w:t xml:space="preserve"> " черного ") &lt;&lt; "цвета, предок с ключом " &lt;&lt; </w:t>
            </w:r>
            <w:r w:rsidRPr="006F70F7">
              <w:rPr>
                <w:sz w:val="16"/>
                <w:szCs w:val="16"/>
                <w:lang w:val="en-US"/>
              </w:rPr>
              <w:t>parent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", левый ребенок с ключом " &lt;&lt; </w:t>
            </w:r>
            <w:r w:rsidRPr="006F70F7">
              <w:rPr>
                <w:sz w:val="16"/>
                <w:szCs w:val="16"/>
                <w:lang w:val="en-US"/>
              </w:rPr>
              <w:t>left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", правый ребенок с ключом " &lt;&lt; </w:t>
            </w:r>
            <w:r w:rsidRPr="006F70F7">
              <w:rPr>
                <w:sz w:val="16"/>
                <w:szCs w:val="16"/>
                <w:lang w:val="en-US"/>
              </w:rPr>
              <w:t>right</w:t>
            </w:r>
            <w:r w:rsidRPr="006F70F7">
              <w:rPr>
                <w:sz w:val="16"/>
                <w:szCs w:val="16"/>
              </w:rPr>
              <w:t>-&gt;</w:t>
            </w:r>
            <w:r w:rsidRPr="006F70F7">
              <w:rPr>
                <w:sz w:val="16"/>
                <w:szCs w:val="16"/>
                <w:lang w:val="en-US"/>
              </w:rPr>
              <w:t>key</w:t>
            </w:r>
            <w:r w:rsidRPr="006F70F7">
              <w:rPr>
                <w:sz w:val="16"/>
                <w:szCs w:val="16"/>
              </w:rPr>
              <w:t xml:space="preserve"> &lt;&lt; 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6F70F7">
              <w:rPr>
                <w:sz w:val="16"/>
                <w:szCs w:val="16"/>
              </w:rPr>
              <w:t>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lastRenderedPageBreak/>
              <w:tab/>
              <w:t xml:space="preserve">void 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print(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node&lt;T1, T2&gt;* nil) {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F70F7">
              <w:rPr>
                <w:sz w:val="16"/>
                <w:szCs w:val="16"/>
                <w:lang w:val="en-US"/>
              </w:rPr>
              <w:t>showInfo</w:t>
            </w:r>
            <w:proofErr w:type="spellEnd"/>
            <w:r w:rsidRPr="006F70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left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left-&gt;print(nil);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</w:r>
            <w:r w:rsidRPr="006F70F7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6F70F7">
              <w:rPr>
                <w:sz w:val="16"/>
                <w:szCs w:val="16"/>
                <w:lang w:val="en-US"/>
              </w:rPr>
              <w:t>right !</w:t>
            </w:r>
            <w:proofErr w:type="gramEnd"/>
            <w:r w:rsidRPr="006F70F7">
              <w:rPr>
                <w:sz w:val="16"/>
                <w:szCs w:val="16"/>
                <w:lang w:val="en-US"/>
              </w:rPr>
              <w:t>= nil) right-&gt;print(nil);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ab/>
              <w:t>}</w:t>
            </w:r>
          </w:p>
          <w:p w:rsidR="006F70F7" w:rsidRPr="006F70F7" w:rsidRDefault="006F70F7" w:rsidP="006F70F7">
            <w:pPr>
              <w:ind w:firstLine="0"/>
              <w:rPr>
                <w:sz w:val="16"/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};</w:t>
            </w:r>
          </w:p>
          <w:p w:rsidR="006F70F7" w:rsidRDefault="006F70F7" w:rsidP="006F70F7">
            <w:pPr>
              <w:ind w:firstLine="0"/>
              <w:rPr>
                <w:szCs w:val="16"/>
                <w:lang w:val="en-US"/>
              </w:rPr>
            </w:pPr>
            <w:r w:rsidRPr="006F70F7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6F70F7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6F70F7" w:rsidRPr="006F70F7" w:rsidRDefault="006F70F7" w:rsidP="006F70F7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map.h</w:t>
            </w:r>
            <w:proofErr w:type="spellEnd"/>
          </w:p>
        </w:tc>
      </w:tr>
      <w:tr w:rsidR="006F70F7" w:rsidTr="00D02B94">
        <w:tc>
          <w:tcPr>
            <w:tcW w:w="9345" w:type="dxa"/>
          </w:tcPr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#pragma once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"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MAP_H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#define MAP_H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template &lt; class T1, class T2 &gt;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class map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private: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node&lt;T1, T2&gt;* nil = new node&lt;T1, T2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node&lt;T1, T2&gt;*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public: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(nil);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(nil);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nil-&gt;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(nil);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root = nil;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map_root_node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root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map_root_node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map(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getRoot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return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node&lt;T1, T2&gt;* x)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node&lt;T1, T2&gt;* y = 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!= nil)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y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== nil &amp;&amp; y != nil) root = y;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if (x ==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node&lt;T1, T2&gt;* x)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node&lt;T1, T2&gt;* y = 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!= nil)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y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== nil &amp;&amp; y != nil) root = y;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if (x ==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(x);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, T2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new node&lt;T1, T2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node_value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root, nil, nil);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node&lt;T1, T2&gt;* y = nil;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node&lt;T1, T2&gt;* x =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x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 = x;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&lt; x) x = 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x = 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if (y == nil) root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if (&amp;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&lt; &amp;y)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insFixup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insFixup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y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, * x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y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y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newNode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root-&gt;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lastRenderedPageBreak/>
              <w:tab/>
              <w:t xml:space="preserve">void 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delFixup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root &amp;&amp; !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(w-&gt;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 &amp;&amp; !w-&gt;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(w);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(w-&gt;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 &amp;&amp; !w-&gt;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(!w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(red);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leftRotation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(w);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w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rightRotation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(black);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minimum(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node&lt;T1, T2&gt;* x)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!=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x = x-&gt;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return x;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transplant(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node&lt;T1, T2&gt;* u, node&lt;T1, T2&gt;* v)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(u-&gt;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== nil) root = v;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(u = u-&gt;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 u-&gt;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(v);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u-&gt;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(v);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v-&gt;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(u-&gt;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find(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y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node&lt;T1, T2&gt;* x = nil;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==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x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==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x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 = minimum(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x = 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(y-&gt;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==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x-&gt;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else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transplant(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y, 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transplant(</w:t>
            </w:r>
            <w:proofErr w:type="spellStart"/>
            <w:proofErr w:type="gramEnd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, 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setParent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(y);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y-&gt;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setColor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isRed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yOrigColor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== black)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delFixup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removeNode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find(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T1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node&lt;T1, 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root;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!=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!= nil)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&gt;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node_key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findNode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print(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root-&gt;print(nil);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while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root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 remove(root-&gt;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list&lt;T1&gt;*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list&lt;T1&gt;* temp = new list&lt;T1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if(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root != nil)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root);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return temp;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(list&lt;T1&gt;* temp, node&lt;T1, T2&gt;*cur)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getKey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get_keys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list&lt;T2&gt;*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list&lt;T2&gt;* temp = new list&lt;T1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&gt;(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F045B6">
              <w:rPr>
                <w:sz w:val="16"/>
                <w:szCs w:val="16"/>
                <w:lang w:val="en-US"/>
              </w:rPr>
              <w:t>root !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= nil)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root);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return temp;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(list&lt;T2&gt;* temp, node&lt;T1, T2&gt;* cur) {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getValue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>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getLeftChild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</w:r>
            <w:r w:rsidRPr="00F045B6">
              <w:rPr>
                <w:sz w:val="16"/>
                <w:szCs w:val="16"/>
                <w:lang w:val="en-US"/>
              </w:rPr>
              <w:tab/>
              <w:t>if (cur-&gt;</w:t>
            </w:r>
            <w:proofErr w:type="spellStart"/>
            <w:proofErr w:type="gram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045B6">
              <w:rPr>
                <w:sz w:val="16"/>
                <w:szCs w:val="16"/>
                <w:lang w:val="en-US"/>
              </w:rPr>
              <w:t xml:space="preserve">) != nil) 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get_values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(temp, cur-&gt;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getRightChild</w:t>
            </w:r>
            <w:proofErr w:type="spellEnd"/>
            <w:r w:rsidRPr="00F045B6">
              <w:rPr>
                <w:sz w:val="16"/>
                <w:szCs w:val="16"/>
                <w:lang w:val="en-US"/>
              </w:rPr>
              <w:t>());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ab/>
              <w:t>}</w:t>
            </w:r>
          </w:p>
          <w:p w:rsidR="00F045B6" w:rsidRPr="00F045B6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};</w:t>
            </w:r>
          </w:p>
          <w:p w:rsidR="006F70F7" w:rsidRPr="006F70F7" w:rsidRDefault="00F045B6" w:rsidP="00F045B6">
            <w:pPr>
              <w:ind w:firstLine="0"/>
              <w:rPr>
                <w:sz w:val="16"/>
                <w:szCs w:val="16"/>
                <w:lang w:val="en-US"/>
              </w:rPr>
            </w:pPr>
            <w:r w:rsidRPr="00F045B6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F045B6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D02B94" w:rsidRDefault="00D02B94" w:rsidP="00D02B94">
      <w:pPr>
        <w:pStyle w:val="1"/>
      </w:pPr>
      <w:bookmarkStart w:id="4" w:name="_Toc55082724"/>
      <w:r>
        <w:lastRenderedPageBreak/>
        <w:t>Пример работы</w:t>
      </w:r>
      <w:bookmarkEnd w:id="4"/>
    </w:p>
    <w:p w:rsidR="00D02B94" w:rsidRDefault="006F70F7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257CD55B" wp14:editId="2F2DC921">
            <wp:extent cx="5940425" cy="1534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Pr="00C51FAD" w:rsidRDefault="00C51FAD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mapUnitTest</w:t>
      </w:r>
      <w:proofErr w:type="spellEnd"/>
    </w:p>
    <w:p w:rsidR="00C51FAD" w:rsidRDefault="00C51FAD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B86A4F0" wp14:editId="4B0D8A0B">
            <wp:extent cx="34290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AD" w:rsidRPr="00C51FAD" w:rsidRDefault="00C51FAD" w:rsidP="00C51FAD">
      <w:pPr>
        <w:pStyle w:val="Times142"/>
        <w:jc w:val="center"/>
        <w:rPr>
          <w:lang w:val="en-US"/>
        </w:rPr>
      </w:pPr>
      <w:proofErr w:type="spellStart"/>
      <w:r>
        <w:rPr>
          <w:lang w:val="en-US"/>
        </w:rPr>
        <w:t>listUnitTest</w:t>
      </w:r>
      <w:proofErr w:type="spellEnd"/>
    </w:p>
    <w:p w:rsidR="00D02B94" w:rsidRDefault="004C7B9F" w:rsidP="00D02B9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CCB122" wp14:editId="38B13BCB">
            <wp:extent cx="2238375" cy="60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D02B94" w:rsidP="00D02B94">
      <w:pPr>
        <w:pStyle w:val="1"/>
      </w:pPr>
      <w:bookmarkStart w:id="5" w:name="_Toc55082725"/>
      <w:r>
        <w:t>Вывод</w:t>
      </w:r>
      <w:bookmarkEnd w:id="5"/>
    </w:p>
    <w:p w:rsidR="00D02B94" w:rsidRPr="00D02B94" w:rsidRDefault="00D02B94" w:rsidP="00D02B94">
      <w:r>
        <w:t xml:space="preserve">При выполнении данной лабораторной работы я познакомился с </w:t>
      </w:r>
      <w:r w:rsidR="006F70F7">
        <w:t>представлением красно-черного дерева в компьютере, а также изучил алгоритмы для работы с ним.</w:t>
      </w:r>
      <w:r w:rsidR="00F61841">
        <w:t xml:space="preserve"> </w:t>
      </w:r>
    </w:p>
    <w:sectPr w:rsidR="00D02B94" w:rsidRPr="00D02B94" w:rsidSect="00F6184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D9" w:rsidRDefault="00671ED9" w:rsidP="00F61841">
      <w:pPr>
        <w:spacing w:line="240" w:lineRule="auto"/>
      </w:pPr>
      <w:r>
        <w:separator/>
      </w:r>
    </w:p>
  </w:endnote>
  <w:endnote w:type="continuationSeparator" w:id="0">
    <w:p w:rsidR="00671ED9" w:rsidRDefault="00671ED9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EndPr/>
    <w:sdtContent>
      <w:p w:rsidR="00C51FAD" w:rsidRDefault="00C51F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5B6">
          <w:rPr>
            <w:noProof/>
          </w:rPr>
          <w:t>17</w:t>
        </w:r>
        <w:r>
          <w:fldChar w:fldCharType="end"/>
        </w:r>
      </w:p>
    </w:sdtContent>
  </w:sdt>
  <w:p w:rsidR="00C51FAD" w:rsidRDefault="00C51F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D9" w:rsidRDefault="00671ED9" w:rsidP="00F61841">
      <w:pPr>
        <w:spacing w:line="240" w:lineRule="auto"/>
      </w:pPr>
      <w:r>
        <w:separator/>
      </w:r>
    </w:p>
  </w:footnote>
  <w:footnote w:type="continuationSeparator" w:id="0">
    <w:p w:rsidR="00671ED9" w:rsidRDefault="00671ED9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183923"/>
    <w:rsid w:val="004C7B9F"/>
    <w:rsid w:val="004F4564"/>
    <w:rsid w:val="00503E3E"/>
    <w:rsid w:val="00525E9F"/>
    <w:rsid w:val="005953CE"/>
    <w:rsid w:val="005E194D"/>
    <w:rsid w:val="00671ED9"/>
    <w:rsid w:val="006F70F7"/>
    <w:rsid w:val="007770A5"/>
    <w:rsid w:val="008963EE"/>
    <w:rsid w:val="009604CC"/>
    <w:rsid w:val="00BA5D27"/>
    <w:rsid w:val="00C51FAD"/>
    <w:rsid w:val="00D01C43"/>
    <w:rsid w:val="00D02B94"/>
    <w:rsid w:val="00D55C12"/>
    <w:rsid w:val="00DA1132"/>
    <w:rsid w:val="00E1304F"/>
    <w:rsid w:val="00F045B6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5B6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045B6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45B6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F045B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045B6"/>
  </w:style>
  <w:style w:type="character" w:customStyle="1" w:styleId="10">
    <w:name w:val="Заголовок 1 Знак"/>
    <w:basedOn w:val="a0"/>
    <w:link w:val="1"/>
    <w:uiPriority w:val="9"/>
    <w:rsid w:val="00F045B6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F045B6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F045B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F045B6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F045B6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C233-CF3D-471F-90DE-33FAE428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115</TotalTime>
  <Pages>17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</cp:lastModifiedBy>
  <cp:revision>5</cp:revision>
  <dcterms:created xsi:type="dcterms:W3CDTF">2020-10-31T20:27:00Z</dcterms:created>
  <dcterms:modified xsi:type="dcterms:W3CDTF">2021-06-05T22:04:00Z</dcterms:modified>
</cp:coreProperties>
</file>